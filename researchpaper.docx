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Project Based Learning:"/>
        <w:tag w:val="Project Based Learning:"/>
        <w:id w:val="1774592350"/>
        <w:placeholder>
          <w:docPart w:val="2BED5C7D03ED4BB5A12CEB8CAE3F57C5"/>
        </w:placeholder>
        <w:temporary/>
        <w:showingPlcHdr/>
        <w15:appearance w15:val="hidden"/>
      </w:sdtPr>
      <w:sdtContent>
        <w:p w:rsidR="00076856" w:rsidRPr="001F7447" w:rsidRDefault="00874AA1" w:rsidP="001F7447">
          <w:pPr>
            <w:pStyle w:val="Title"/>
          </w:pPr>
          <w:r w:rsidRPr="001F7447">
            <w:t>Project Based Learning:</w:t>
          </w:r>
        </w:p>
      </w:sdtContent>
    </w:sdt>
    <w:p w:rsidR="00076856" w:rsidRPr="001F7447" w:rsidRDefault="001F7447" w:rsidP="001F7447">
      <w:pPr>
        <w:pStyle w:val="Title"/>
      </w:pPr>
      <w:r w:rsidRPr="001F7447">
        <w:t>Messenger</w:t>
      </w:r>
    </w:p>
    <w:p w:rsidR="00563FE4" w:rsidRPr="001F7447" w:rsidRDefault="001F7447" w:rsidP="001F7447">
      <w:pPr>
        <w:pStyle w:val="Title"/>
      </w:pPr>
      <w:sdt>
        <w:sdtPr>
          <w:alias w:val="Project Overview:"/>
          <w:tag w:val="Project Overview:"/>
          <w:id w:val="-231312045"/>
          <w:placeholder>
            <w:docPart w:val="B5B6FC3C233648DD830D223B66669793"/>
          </w:placeholder>
          <w:temporary/>
          <w:showingPlcHdr/>
          <w15:appearance w15:val="hidden"/>
        </w:sdtPr>
        <w:sdtContent>
          <w:r w:rsidR="00874AA1" w:rsidRPr="001F7447">
            <w:t>Project Overview:</w:t>
          </w:r>
        </w:sdtContent>
      </w:sdt>
    </w:p>
    <w:p w:rsidR="00563FE4" w:rsidRPr="00874AA1" w:rsidRDefault="001F7447" w:rsidP="00874AA1">
      <w:r>
        <w:t xml:space="preserve">The purpose of the chat application is to allow users be able to the chat with each other, like a normal chat application. The users will be able to chat with each other, most likely only from user to user, group chatting also developed. The chat application will be written in Reactjs, while developing the application, practicing techniques with Reactjs and working </w:t>
      </w:r>
      <w:bookmarkStart w:id="0" w:name="_GoBack"/>
      <w:bookmarkEnd w:id="0"/>
      <w:r>
        <w:t>on it as much as possible will help some Reactjs skills and be more ready to develop the application. For the scope of the project, the project will be tested as the program is being developed. A database for the users registered will be developed and tested, a menu will be developed and tested, a client/server interface will be developed and tested, and GUI’s will be developed and tested, for the users’ benefits. When the chat application is done, more testing is done in order to make it less buggy or more user friendly</w:t>
      </w:r>
    </w:p>
    <w:p w:rsidR="00563FE4" w:rsidRPr="00874AA1" w:rsidRDefault="001F7447" w:rsidP="00874AA1">
      <w:pPr>
        <w:pStyle w:val="Heading1"/>
      </w:pPr>
      <w:sdt>
        <w:sdtPr>
          <w:alias w:val="Standards:"/>
          <w:tag w:val="Standards:"/>
          <w:id w:val="442805168"/>
          <w:placeholder>
            <w:docPart w:val="FBE83EB80710455391DF6F4D1F032AAB"/>
          </w:placeholder>
          <w:temporary/>
          <w:showingPlcHdr/>
          <w15:appearance w15:val="hidden"/>
        </w:sdtPr>
        <w:sdtContent>
          <w:r w:rsidR="00874AA1" w:rsidRPr="00874AA1">
            <w:t>Standards:</w:t>
          </w:r>
        </w:sdtContent>
      </w:sdt>
    </w:p>
    <w:p w:rsidR="00563FE4" w:rsidRPr="00874AA1" w:rsidRDefault="001F7447" w:rsidP="00874AA1">
      <w:pPr>
        <w:pStyle w:val="ListBullet"/>
      </w:pPr>
      <w:sdt>
        <w:sdtPr>
          <w:alias w:val="List learning and content standards here:"/>
          <w:tag w:val="List learning and content standards here:"/>
          <w:id w:val="415057472"/>
          <w:placeholder>
            <w:docPart w:val="8D386253910C4A8B8D50DAF7DA0A4D9F"/>
          </w:placeholder>
          <w:temporary/>
          <w:showingPlcHdr/>
          <w15:appearance w15:val="hidden"/>
        </w:sdtPr>
        <w:sdtContent>
          <w:r w:rsidR="00874AA1" w:rsidRPr="00874AA1">
            <w:t>List learning and content standards here</w:t>
          </w:r>
        </w:sdtContent>
      </w:sdt>
    </w:p>
    <w:p w:rsidR="001E3ADA" w:rsidRPr="00874AA1" w:rsidRDefault="001F7447" w:rsidP="00874AA1">
      <w:pPr>
        <w:pStyle w:val="ListBullet"/>
      </w:pPr>
      <w:sdt>
        <w:sdtPr>
          <w:alias w:val="List learning and content standards here:"/>
          <w:tag w:val="List learning and content standards here:"/>
          <w:id w:val="939417856"/>
          <w:placeholder>
            <w:docPart w:val="59F2369DADF64A0A8620A92B5FDDA702"/>
          </w:placeholder>
          <w:temporary/>
          <w:showingPlcHdr/>
          <w15:appearance w15:val="hidden"/>
        </w:sdtPr>
        <w:sdtContent>
          <w:r w:rsidR="00874AA1" w:rsidRPr="00874AA1">
            <w:t>List learning and content standards here</w:t>
          </w:r>
        </w:sdtContent>
      </w:sdt>
    </w:p>
    <w:p w:rsidR="00563FE4" w:rsidRPr="00874AA1" w:rsidRDefault="001F7447" w:rsidP="00874AA1">
      <w:pPr>
        <w:pStyle w:val="ListBullet"/>
      </w:pPr>
      <w:sdt>
        <w:sdtPr>
          <w:alias w:val="List learning and content standards here:"/>
          <w:tag w:val="List learning and content standards here:"/>
          <w:id w:val="1489433127"/>
          <w:placeholder>
            <w:docPart w:val="BD3B9BBC03C34C668166409CC408B895"/>
          </w:placeholder>
          <w:temporary/>
          <w:showingPlcHdr/>
          <w15:appearance w15:val="hidden"/>
        </w:sdtPr>
        <w:sdtContent>
          <w:r w:rsidR="00874AA1" w:rsidRPr="00874AA1">
            <w:t>List learning and content standards here</w:t>
          </w:r>
        </w:sdtContent>
      </w:sdt>
    </w:p>
    <w:p w:rsidR="00563FE4" w:rsidRPr="00874AA1" w:rsidRDefault="001F7447" w:rsidP="00874AA1">
      <w:pPr>
        <w:pStyle w:val="Heading1"/>
      </w:pPr>
      <w:sdt>
        <w:sdtPr>
          <w:alias w:val="Objectives:"/>
          <w:tag w:val="Objectives:"/>
          <w:id w:val="-63415929"/>
          <w:placeholder>
            <w:docPart w:val="73FC4253D8CD4158BB94724B4AA7DE56"/>
          </w:placeholder>
          <w:temporary/>
          <w:showingPlcHdr/>
          <w15:appearance w15:val="hidden"/>
        </w:sdtPr>
        <w:sdtContent>
          <w:r w:rsidR="00874AA1" w:rsidRPr="00874AA1">
            <w:t>Objectives:</w:t>
          </w:r>
        </w:sdtContent>
      </w:sdt>
    </w:p>
    <w:p w:rsidR="001E3ADA" w:rsidRPr="00874AA1" w:rsidRDefault="001F7447" w:rsidP="00874AA1">
      <w:pPr>
        <w:pStyle w:val="ListBullet"/>
      </w:pPr>
      <w:sdt>
        <w:sdtPr>
          <w:alias w:val="List objectives here:"/>
          <w:tag w:val="List objectives here:"/>
          <w:id w:val="2049406706"/>
          <w:placeholder>
            <w:docPart w:val="E061D9E12955482193E29B6E83AE6FC7"/>
          </w:placeholder>
          <w:temporary/>
          <w:showingPlcHdr/>
          <w15:appearance w15:val="hidden"/>
        </w:sdtPr>
        <w:sdtContent>
          <w:r w:rsidR="00874AA1" w:rsidRPr="00874AA1">
            <w:t>List objectives here</w:t>
          </w:r>
        </w:sdtContent>
      </w:sdt>
    </w:p>
    <w:p w:rsidR="001E3ADA" w:rsidRPr="00874AA1" w:rsidRDefault="001F7447" w:rsidP="00874AA1">
      <w:pPr>
        <w:pStyle w:val="ListBullet"/>
      </w:pPr>
      <w:sdt>
        <w:sdtPr>
          <w:alias w:val="List objectives here:"/>
          <w:tag w:val="List objectives here:"/>
          <w:id w:val="-1516758339"/>
          <w:placeholder>
            <w:docPart w:val="B557A3408B72455F9D6925573BBAAC28"/>
          </w:placeholder>
          <w:temporary/>
          <w:showingPlcHdr/>
          <w15:appearance w15:val="hidden"/>
        </w:sdtPr>
        <w:sdtContent>
          <w:r w:rsidR="00874AA1" w:rsidRPr="00874AA1">
            <w:t>List objectives here</w:t>
          </w:r>
        </w:sdtContent>
      </w:sdt>
    </w:p>
    <w:p w:rsidR="001E3ADA" w:rsidRPr="00874AA1" w:rsidRDefault="001F7447" w:rsidP="00874AA1">
      <w:pPr>
        <w:pStyle w:val="ListBullet"/>
      </w:pPr>
      <w:sdt>
        <w:sdtPr>
          <w:alias w:val="List objectives here:"/>
          <w:tag w:val="List objectives here:"/>
          <w:id w:val="68625387"/>
          <w:placeholder>
            <w:docPart w:val="5DBBDDD0313B44D99B722C7917B0A92A"/>
          </w:placeholder>
          <w:temporary/>
          <w:showingPlcHdr/>
          <w15:appearance w15:val="hidden"/>
        </w:sdtPr>
        <w:sdtContent>
          <w:r w:rsidR="00874AA1" w:rsidRPr="00874AA1">
            <w:t>List objectives here</w:t>
          </w:r>
        </w:sdtContent>
      </w:sdt>
    </w:p>
    <w:p w:rsidR="00563FE4" w:rsidRPr="00874AA1" w:rsidRDefault="001F7447" w:rsidP="00874AA1">
      <w:pPr>
        <w:pStyle w:val="Heading1"/>
      </w:pPr>
      <w:sdt>
        <w:sdtPr>
          <w:alias w:val="Requirements/Task(s):"/>
          <w:tag w:val="Requirements/Task(s):"/>
          <w:id w:val="1725405758"/>
          <w:placeholder>
            <w:docPart w:val="C92CC2B3DB6A40DABE432B72A288D359"/>
          </w:placeholder>
          <w:temporary/>
          <w:showingPlcHdr/>
          <w15:appearance w15:val="hidden"/>
        </w:sdtPr>
        <w:sdtContent>
          <w:r w:rsidR="00874AA1" w:rsidRPr="00874AA1">
            <w:t>Requirements/Task(s):</w:t>
          </w:r>
        </w:sdtContent>
      </w:sdt>
    </w:p>
    <w:p w:rsidR="001E3ADA" w:rsidRPr="00874AA1" w:rsidRDefault="001F7447" w:rsidP="00874AA1">
      <w:pPr>
        <w:pStyle w:val="Normal-Indented"/>
      </w:pPr>
      <w:sdt>
        <w:sdtPr>
          <w:alias w:val="Task 1 Outline the project requirements. What task(s) should the students complete?:"/>
          <w:tag w:val="Task 1 Outline the project requirements. What task(s) should the students complete?:"/>
          <w:id w:val="-1412846636"/>
          <w:placeholder>
            <w:docPart w:val="8B64C1A4FBCD4DD2B0834C34CECD68CF"/>
          </w:placeholder>
          <w:temporary/>
          <w:showingPlcHdr/>
          <w15:appearance w15:val="hidden"/>
        </w:sdtPr>
        <w:sdtContent>
          <w:r w:rsidR="00874AA1" w:rsidRPr="00874AA1">
            <w:t>Task 1</w:t>
          </w:r>
          <w:r w:rsidR="00874AA1" w:rsidRPr="00874AA1">
            <w:tab/>
            <w:t>Outline the project requirements. What task(s) should the students complete?</w:t>
          </w:r>
        </w:sdtContent>
      </w:sdt>
    </w:p>
    <w:p w:rsidR="00481FAD" w:rsidRPr="00874AA1" w:rsidRDefault="001F7447" w:rsidP="00874AA1">
      <w:pPr>
        <w:pStyle w:val="Normal-Indented"/>
      </w:pPr>
      <w:sdt>
        <w:sdtPr>
          <w:alias w:val="Task 2:"/>
          <w:tag w:val="Task 2:"/>
          <w:id w:val="1043787686"/>
          <w:placeholder>
            <w:docPart w:val="AD3A7C7714384AFA8EF5D30B98CDAA07"/>
          </w:placeholder>
          <w:temporary/>
          <w:showingPlcHdr/>
          <w15:appearance w15:val="hidden"/>
        </w:sdtPr>
        <w:sdtContent>
          <w:r w:rsidR="00874AA1" w:rsidRPr="00874AA1">
            <w:t>Task 2</w:t>
          </w:r>
        </w:sdtContent>
      </w:sdt>
    </w:p>
    <w:p w:rsidR="00563FE4" w:rsidRPr="00874AA1" w:rsidRDefault="001F7447" w:rsidP="00874AA1">
      <w:pPr>
        <w:pStyle w:val="Normal-Indented"/>
      </w:pPr>
      <w:sdt>
        <w:sdtPr>
          <w:alias w:val="Task 3:"/>
          <w:tag w:val="Task 3:"/>
          <w:id w:val="68625896"/>
          <w:placeholder>
            <w:docPart w:val="0194D996D10C46AB93F9FAB12B37348B"/>
          </w:placeholder>
          <w:temporary/>
          <w:showingPlcHdr/>
          <w15:appearance w15:val="hidden"/>
        </w:sdtPr>
        <w:sdtContent>
          <w:r w:rsidR="00874AA1" w:rsidRPr="00874AA1">
            <w:t xml:space="preserve">Task </w:t>
          </w:r>
          <w:r w:rsidR="00874AA1">
            <w:t>3</w:t>
          </w:r>
        </w:sdtContent>
      </w:sdt>
    </w:p>
    <w:p w:rsidR="00563FE4" w:rsidRPr="00874AA1" w:rsidRDefault="001F7447" w:rsidP="00874AA1">
      <w:pPr>
        <w:pStyle w:val="Heading1"/>
      </w:pPr>
      <w:sdt>
        <w:sdtPr>
          <w:alias w:val="Record your notes/research here:"/>
          <w:tag w:val="Record your notes/research here:"/>
          <w:id w:val="260734761"/>
          <w:placeholder>
            <w:docPart w:val="D091959B98EF44D981D9899B62FA943F"/>
          </w:placeholder>
          <w:temporary/>
          <w:showingPlcHdr/>
          <w15:appearance w15:val="hidden"/>
        </w:sdtPr>
        <w:sdtContent>
          <w:r w:rsidR="002F1EA7" w:rsidRPr="00874AA1">
            <w:t>Record your notes/research here:</w:t>
          </w:r>
        </w:sdtContent>
      </w:sdt>
    </w:p>
    <w:p w:rsidR="00563FE4" w:rsidRPr="00874AA1" w:rsidRDefault="001F7447" w:rsidP="00874AA1">
      <w:sdt>
        <w:sdtPr>
          <w:alias w:val="This is where students can record their ideas and research as they gather the information needed to complete their project.:"/>
          <w:tag w:val="This is where students can record their ideas and research as they gather the information needed to complete their project.:"/>
          <w:id w:val="1431245984"/>
          <w:placeholder>
            <w:docPart w:val="DD6952525ED5473D80C9AE43F0BFEE75"/>
          </w:placeholder>
          <w:temporary/>
          <w:showingPlcHdr/>
          <w15:appearance w15:val="hidden"/>
        </w:sdtPr>
        <w:sdtContent>
          <w:r w:rsidR="002F1EA7" w:rsidRPr="00874AA1">
            <w:t>This is where students can record their ideas and research as they gather the information needed to complete their project.</w:t>
          </w:r>
        </w:sdtContent>
      </w:sdt>
    </w:p>
    <w:p w:rsidR="00563FE4" w:rsidRPr="00874AA1" w:rsidRDefault="001F7447" w:rsidP="00874AA1">
      <w:pPr>
        <w:pStyle w:val="Heading1"/>
      </w:pPr>
      <w:sdt>
        <w:sdtPr>
          <w:alias w:val="Outline the steps/plan for your project:"/>
          <w:tag w:val="Outline the steps/plan for your project:"/>
          <w:id w:val="657958632"/>
          <w:placeholder>
            <w:docPart w:val="C8718510CB5148C5BA4A9D5164D7302C"/>
          </w:placeholder>
          <w:temporary/>
          <w:showingPlcHdr/>
          <w15:appearance w15:val="hidden"/>
        </w:sdtPr>
        <w:sdtContent>
          <w:r w:rsidR="002F1EA7" w:rsidRPr="00874AA1">
            <w:t>Outline the steps/plan for your project:</w:t>
          </w:r>
        </w:sdtContent>
      </w:sdt>
    </w:p>
    <w:p w:rsidR="005244D5" w:rsidRPr="00874AA1" w:rsidRDefault="001F7447" w:rsidP="00874AA1">
      <w:sdt>
        <w:sdtPr>
          <w:alias w:val="After students complete any research necessary, this is where they will create a plan for their project. Consider requiring teacher approval before they continue to the creation/implementation phase of the project.:"/>
          <w:tag w:val="After students complete any research necessary, this is where they will create a plan for their project. Consider requiring teacher approval before they continue to the creation/implementation phase of the project.:"/>
          <w:id w:val="-902136460"/>
          <w:placeholder>
            <w:docPart w:val="0CBFC06A79F14918A5F5AAC4425A33B7"/>
          </w:placeholder>
          <w:temporary/>
          <w:showingPlcHdr/>
          <w15:appearance w15:val="hidden"/>
        </w:sdtPr>
        <w:sdtContent>
          <w:r w:rsidR="002F1EA7" w:rsidRPr="00874AA1">
            <w:t>After students complete any research necessary, this is where they will create a plan for their project. Consider requiring teacher approval before they continue to the creation/implementation phase of the project.</w:t>
          </w:r>
        </w:sdtContent>
      </w:sdt>
    </w:p>
    <w:p w:rsidR="00432A3E" w:rsidRPr="00874AA1" w:rsidRDefault="001F7447" w:rsidP="00874AA1">
      <w:pPr>
        <w:pStyle w:val="Heading2"/>
      </w:pPr>
      <w:sdt>
        <w:sdtPr>
          <w:alias w:val="Teacher initials:"/>
          <w:tag w:val="Teacher initials:"/>
          <w:id w:val="2110395237"/>
          <w:placeholder>
            <w:docPart w:val="98E0F7910BE44BE0A254BF908D552AD3"/>
          </w:placeholder>
          <w:temporary/>
          <w:showingPlcHdr/>
          <w15:appearance w15:val="hidden"/>
        </w:sdtPr>
        <w:sdtContent>
          <w:r w:rsidR="002F1EA7" w:rsidRPr="00874AA1">
            <w:t>Teacher initials</w:t>
          </w:r>
        </w:sdtContent>
      </w:sdt>
      <w:r w:rsidR="002F1EA7" w:rsidRPr="00874AA1">
        <w:t xml:space="preserve"> </w:t>
      </w:r>
      <w:sdt>
        <w:sdtPr>
          <w:alias w:val="Enter initials here:"/>
          <w:tag w:val="Enter initials here:"/>
          <w:id w:val="1768964006"/>
          <w:placeholder>
            <w:docPart w:val="DAE04275BA524CCFBAF02A3226027C06"/>
          </w:placeholder>
          <w:temporary/>
          <w:showingPlcHdr/>
          <w15:appearance w15:val="hidden"/>
        </w:sdtPr>
        <w:sdtContent>
          <w:r w:rsidR="002F1EA7" w:rsidRPr="00874AA1">
            <w:t>____________</w:t>
          </w:r>
        </w:sdtContent>
      </w:sdt>
    </w:p>
    <w:p w:rsidR="00432A3E" w:rsidRPr="00874AA1" w:rsidRDefault="001F7447" w:rsidP="00874AA1">
      <w:pPr>
        <w:pStyle w:val="Heading3"/>
      </w:pPr>
      <w:sdt>
        <w:sdtPr>
          <w:alias w:val="You are ready to create your project! Please revisit the project tasks/requirements as you work.:"/>
          <w:tag w:val="You are ready to create your project! Please revisit the project tasks/requirements as you work.:"/>
          <w:id w:val="-2052920742"/>
          <w:placeholder>
            <w:docPart w:val="3CA854E2441F4AB7824251788FCA5112"/>
          </w:placeholder>
          <w:temporary/>
          <w:showingPlcHdr/>
          <w15:appearance w15:val="hidden"/>
        </w:sdtPr>
        <w:sdtContent>
          <w:r w:rsidR="002F1EA7" w:rsidRPr="00874AA1">
            <w:t>You are ready to create your project! Please revisit the project tasks/requirements as you work.</w:t>
          </w:r>
        </w:sdtContent>
      </w:sdt>
    </w:p>
    <w:p w:rsidR="00563FE4" w:rsidRPr="00874AA1" w:rsidRDefault="001F7447" w:rsidP="00874AA1">
      <w:pPr>
        <w:pStyle w:val="Heading1"/>
      </w:pPr>
      <w:sdt>
        <w:sdtPr>
          <w:alias w:val="Summarize what you learned:"/>
          <w:tag w:val="Summarize what you learned:"/>
          <w:id w:val="1262876396"/>
          <w:placeholder>
            <w:docPart w:val="8EFFA7DA23884741AFDBB6EA2012DCC3"/>
          </w:placeholder>
          <w:temporary/>
          <w:showingPlcHdr/>
          <w15:appearance w15:val="hidden"/>
        </w:sdtPr>
        <w:sdtContent>
          <w:r w:rsidR="002F1EA7" w:rsidRPr="00874AA1">
            <w:t>Summarize what you learned:</w:t>
          </w:r>
        </w:sdtContent>
      </w:sdt>
    </w:p>
    <w:p w:rsidR="00563FE4" w:rsidRPr="00874AA1" w:rsidRDefault="001F7447" w:rsidP="00874AA1">
      <w:sdt>
        <w:sdtPr>
          <w:alias w:val="Possible student prompts: What did you learn? What worked well? What was the most challenging aspect of this project? What will you do differently next time?:"/>
          <w:tag w:val="Possible student prompts: What did you learn? What worked well? What was the most challenging aspect of this project? What will you do differently next time?:"/>
          <w:id w:val="1493913198"/>
          <w:placeholder>
            <w:docPart w:val="621B8C8351584030853AC0442E06B031"/>
          </w:placeholder>
          <w:temporary/>
          <w:showingPlcHdr/>
          <w15:appearance w15:val="hidden"/>
        </w:sdtPr>
        <w:sdtContent>
          <w:r w:rsidR="002F1EA7" w:rsidRPr="00874AA1">
            <w:t>Possible student prompts: What did you learn? What worked well? What was the most challenging aspect of this project? What will you do differently next time?</w:t>
          </w:r>
        </w:sdtContent>
      </w:sdt>
    </w:p>
    <w:p w:rsidR="00563FE4" w:rsidRPr="00874AA1" w:rsidRDefault="001F7447" w:rsidP="00874AA1">
      <w:pPr>
        <w:pStyle w:val="Heading1"/>
      </w:pPr>
      <w:sdt>
        <w:sdtPr>
          <w:alias w:val="Add the link to your project here:"/>
          <w:tag w:val="Add the link to your project here:"/>
          <w:id w:val="1140765804"/>
          <w:placeholder>
            <w:docPart w:val="F901B272575346C79B410455D070A5F0"/>
          </w:placeholder>
          <w:temporary/>
          <w:showingPlcHdr/>
          <w15:appearance w15:val="hidden"/>
        </w:sdtPr>
        <w:sdtContent>
          <w:r w:rsidR="002F1EA7" w:rsidRPr="00874AA1">
            <w:t>Add the link to your project here:</w:t>
          </w:r>
        </w:sdtContent>
      </w:sdt>
    </w:p>
    <w:p w:rsidR="00044941" w:rsidRPr="00874AA1" w:rsidRDefault="001F7447" w:rsidP="00874AA1">
      <w:sdt>
        <w:sdtPr>
          <w:alias w:val="Link to access project:"/>
          <w:tag w:val="Link to access project:"/>
          <w:id w:val="-1031334464"/>
          <w:placeholder>
            <w:docPart w:val="846F50B480214A05BF02F9F0AD412B4A"/>
          </w:placeholder>
          <w:temporary/>
          <w:showingPlcHdr/>
          <w15:appearance w15:val="hidden"/>
        </w:sdtPr>
        <w:sdtContent>
          <w:r w:rsidR="002F1EA7" w:rsidRPr="00874AA1">
            <w:t>Link to access project</w:t>
          </w:r>
        </w:sdtContent>
      </w:sdt>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037" w:rsidRDefault="00565037" w:rsidP="00524988">
      <w:pPr>
        <w:spacing w:after="0" w:line="240" w:lineRule="auto"/>
      </w:pPr>
      <w:r>
        <w:separator/>
      </w:r>
    </w:p>
  </w:endnote>
  <w:endnote w:type="continuationSeparator" w:id="0">
    <w:p w:rsidR="00565037" w:rsidRDefault="00565037"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037" w:rsidRDefault="00565037" w:rsidP="00524988">
      <w:pPr>
        <w:spacing w:after="0" w:line="240" w:lineRule="auto"/>
      </w:pPr>
      <w:r>
        <w:separator/>
      </w:r>
    </w:p>
  </w:footnote>
  <w:footnote w:type="continuationSeparator" w:id="0">
    <w:p w:rsidR="00565037" w:rsidRDefault="00565037"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47"/>
    <w:rsid w:val="00044941"/>
    <w:rsid w:val="00076856"/>
    <w:rsid w:val="00097C80"/>
    <w:rsid w:val="00151A42"/>
    <w:rsid w:val="001E3ADA"/>
    <w:rsid w:val="001F7447"/>
    <w:rsid w:val="002261A4"/>
    <w:rsid w:val="002F1EA7"/>
    <w:rsid w:val="003169C1"/>
    <w:rsid w:val="00432A3E"/>
    <w:rsid w:val="00481FAD"/>
    <w:rsid w:val="00483FFD"/>
    <w:rsid w:val="005244D5"/>
    <w:rsid w:val="00524988"/>
    <w:rsid w:val="00563FE4"/>
    <w:rsid w:val="00565037"/>
    <w:rsid w:val="005733DE"/>
    <w:rsid w:val="00575138"/>
    <w:rsid w:val="00575C9D"/>
    <w:rsid w:val="005854E9"/>
    <w:rsid w:val="005A6C31"/>
    <w:rsid w:val="00635D86"/>
    <w:rsid w:val="00783197"/>
    <w:rsid w:val="00874AA1"/>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333D265F-3ADB-4673-B263-57E2036A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ED5C7D03ED4BB5A12CEB8CAE3F57C5"/>
        <w:category>
          <w:name w:val="General"/>
          <w:gallery w:val="placeholder"/>
        </w:category>
        <w:types>
          <w:type w:val="bbPlcHdr"/>
        </w:types>
        <w:behaviors>
          <w:behavior w:val="content"/>
        </w:behaviors>
        <w:guid w:val="{A86574B9-9D11-46E7-850E-32A22BCF5D70}"/>
      </w:docPartPr>
      <w:docPartBody>
        <w:p w:rsidR="00000000" w:rsidRDefault="00FF2E38">
          <w:pPr>
            <w:pStyle w:val="2BED5C7D03ED4BB5A12CEB8CAE3F57C5"/>
          </w:pPr>
          <w:r w:rsidRPr="00874AA1">
            <w:t>Project Based Learning:</w:t>
          </w:r>
        </w:p>
      </w:docPartBody>
    </w:docPart>
    <w:docPart>
      <w:docPartPr>
        <w:name w:val="B5B6FC3C233648DD830D223B66669793"/>
        <w:category>
          <w:name w:val="General"/>
          <w:gallery w:val="placeholder"/>
        </w:category>
        <w:types>
          <w:type w:val="bbPlcHdr"/>
        </w:types>
        <w:behaviors>
          <w:behavior w:val="content"/>
        </w:behaviors>
        <w:guid w:val="{4DB7C2AE-7BA7-46BB-87AE-A3CACC1B1811}"/>
      </w:docPartPr>
      <w:docPartBody>
        <w:p w:rsidR="00000000" w:rsidRDefault="00FF2E38">
          <w:pPr>
            <w:pStyle w:val="B5B6FC3C233648DD830D223B66669793"/>
          </w:pPr>
          <w:r w:rsidRPr="00874AA1">
            <w:t>Project Overview:</w:t>
          </w:r>
        </w:p>
      </w:docPartBody>
    </w:docPart>
    <w:docPart>
      <w:docPartPr>
        <w:name w:val="FBE83EB80710455391DF6F4D1F032AAB"/>
        <w:category>
          <w:name w:val="General"/>
          <w:gallery w:val="placeholder"/>
        </w:category>
        <w:types>
          <w:type w:val="bbPlcHdr"/>
        </w:types>
        <w:behaviors>
          <w:behavior w:val="content"/>
        </w:behaviors>
        <w:guid w:val="{B10235D5-5DCA-46C7-A1A0-07FBBA5C3A06}"/>
      </w:docPartPr>
      <w:docPartBody>
        <w:p w:rsidR="00000000" w:rsidRDefault="00FF2E38">
          <w:pPr>
            <w:pStyle w:val="FBE83EB80710455391DF6F4D1F032AAB"/>
          </w:pPr>
          <w:r w:rsidRPr="00874AA1">
            <w:t>Standards:</w:t>
          </w:r>
        </w:p>
      </w:docPartBody>
    </w:docPart>
    <w:docPart>
      <w:docPartPr>
        <w:name w:val="8D386253910C4A8B8D50DAF7DA0A4D9F"/>
        <w:category>
          <w:name w:val="General"/>
          <w:gallery w:val="placeholder"/>
        </w:category>
        <w:types>
          <w:type w:val="bbPlcHdr"/>
        </w:types>
        <w:behaviors>
          <w:behavior w:val="content"/>
        </w:behaviors>
        <w:guid w:val="{5731816E-A394-4F3F-8A63-4A02B9234A65}"/>
      </w:docPartPr>
      <w:docPartBody>
        <w:p w:rsidR="00000000" w:rsidRDefault="00FF2E38">
          <w:pPr>
            <w:pStyle w:val="8D386253910C4A8B8D50DAF7DA0A4D9F"/>
          </w:pPr>
          <w:r w:rsidRPr="00874AA1">
            <w:t>List learning and content standards here</w:t>
          </w:r>
        </w:p>
      </w:docPartBody>
    </w:docPart>
    <w:docPart>
      <w:docPartPr>
        <w:name w:val="59F2369DADF64A0A8620A92B5FDDA702"/>
        <w:category>
          <w:name w:val="General"/>
          <w:gallery w:val="placeholder"/>
        </w:category>
        <w:types>
          <w:type w:val="bbPlcHdr"/>
        </w:types>
        <w:behaviors>
          <w:behavior w:val="content"/>
        </w:behaviors>
        <w:guid w:val="{2B461C9C-EA9B-465E-874F-2ADBCF268DC8}"/>
      </w:docPartPr>
      <w:docPartBody>
        <w:p w:rsidR="00000000" w:rsidRDefault="00FF2E38">
          <w:pPr>
            <w:pStyle w:val="59F2369DADF64A0A8620A92B5FDDA702"/>
          </w:pPr>
          <w:r w:rsidRPr="00874AA1">
            <w:t>List learning an</w:t>
          </w:r>
          <w:r w:rsidRPr="00874AA1">
            <w:t>d content standards here</w:t>
          </w:r>
        </w:p>
      </w:docPartBody>
    </w:docPart>
    <w:docPart>
      <w:docPartPr>
        <w:name w:val="BD3B9BBC03C34C668166409CC408B895"/>
        <w:category>
          <w:name w:val="General"/>
          <w:gallery w:val="placeholder"/>
        </w:category>
        <w:types>
          <w:type w:val="bbPlcHdr"/>
        </w:types>
        <w:behaviors>
          <w:behavior w:val="content"/>
        </w:behaviors>
        <w:guid w:val="{0DAFA553-986E-4DEF-BF1B-9BA84D5E0073}"/>
      </w:docPartPr>
      <w:docPartBody>
        <w:p w:rsidR="00000000" w:rsidRDefault="00FF2E38">
          <w:pPr>
            <w:pStyle w:val="BD3B9BBC03C34C668166409CC408B895"/>
          </w:pPr>
          <w:r w:rsidRPr="00874AA1">
            <w:t>List learning and content standards here</w:t>
          </w:r>
        </w:p>
      </w:docPartBody>
    </w:docPart>
    <w:docPart>
      <w:docPartPr>
        <w:name w:val="73FC4253D8CD4158BB94724B4AA7DE56"/>
        <w:category>
          <w:name w:val="General"/>
          <w:gallery w:val="placeholder"/>
        </w:category>
        <w:types>
          <w:type w:val="bbPlcHdr"/>
        </w:types>
        <w:behaviors>
          <w:behavior w:val="content"/>
        </w:behaviors>
        <w:guid w:val="{2F296BAA-5092-42F3-9A43-0F617614DBBC}"/>
      </w:docPartPr>
      <w:docPartBody>
        <w:p w:rsidR="00000000" w:rsidRDefault="00FF2E38">
          <w:pPr>
            <w:pStyle w:val="73FC4253D8CD4158BB94724B4AA7DE56"/>
          </w:pPr>
          <w:r w:rsidRPr="00874AA1">
            <w:t>Objectives:</w:t>
          </w:r>
        </w:p>
      </w:docPartBody>
    </w:docPart>
    <w:docPart>
      <w:docPartPr>
        <w:name w:val="E061D9E12955482193E29B6E83AE6FC7"/>
        <w:category>
          <w:name w:val="General"/>
          <w:gallery w:val="placeholder"/>
        </w:category>
        <w:types>
          <w:type w:val="bbPlcHdr"/>
        </w:types>
        <w:behaviors>
          <w:behavior w:val="content"/>
        </w:behaviors>
        <w:guid w:val="{B75B2618-1E78-412B-8E0B-00417CD3A89D}"/>
      </w:docPartPr>
      <w:docPartBody>
        <w:p w:rsidR="00000000" w:rsidRDefault="00FF2E38">
          <w:pPr>
            <w:pStyle w:val="E061D9E12955482193E29B6E83AE6FC7"/>
          </w:pPr>
          <w:r w:rsidRPr="00874AA1">
            <w:t>List objectives here</w:t>
          </w:r>
        </w:p>
      </w:docPartBody>
    </w:docPart>
    <w:docPart>
      <w:docPartPr>
        <w:name w:val="B557A3408B72455F9D6925573BBAAC28"/>
        <w:category>
          <w:name w:val="General"/>
          <w:gallery w:val="placeholder"/>
        </w:category>
        <w:types>
          <w:type w:val="bbPlcHdr"/>
        </w:types>
        <w:behaviors>
          <w:behavior w:val="content"/>
        </w:behaviors>
        <w:guid w:val="{D942E481-26A9-4020-9DDE-F26E345C3AAA}"/>
      </w:docPartPr>
      <w:docPartBody>
        <w:p w:rsidR="00000000" w:rsidRDefault="00FF2E38">
          <w:pPr>
            <w:pStyle w:val="B557A3408B72455F9D6925573BBAAC28"/>
          </w:pPr>
          <w:r w:rsidRPr="00874AA1">
            <w:t>List objectives here</w:t>
          </w:r>
        </w:p>
      </w:docPartBody>
    </w:docPart>
    <w:docPart>
      <w:docPartPr>
        <w:name w:val="5DBBDDD0313B44D99B722C7917B0A92A"/>
        <w:category>
          <w:name w:val="General"/>
          <w:gallery w:val="placeholder"/>
        </w:category>
        <w:types>
          <w:type w:val="bbPlcHdr"/>
        </w:types>
        <w:behaviors>
          <w:behavior w:val="content"/>
        </w:behaviors>
        <w:guid w:val="{696D799A-E0A8-47BD-9B2C-C6197B5FB719}"/>
      </w:docPartPr>
      <w:docPartBody>
        <w:p w:rsidR="00000000" w:rsidRDefault="00FF2E38">
          <w:pPr>
            <w:pStyle w:val="5DBBDDD0313B44D99B722C7917B0A92A"/>
          </w:pPr>
          <w:r w:rsidRPr="00874AA1">
            <w:t>List objectives here</w:t>
          </w:r>
        </w:p>
      </w:docPartBody>
    </w:docPart>
    <w:docPart>
      <w:docPartPr>
        <w:name w:val="C92CC2B3DB6A40DABE432B72A288D359"/>
        <w:category>
          <w:name w:val="General"/>
          <w:gallery w:val="placeholder"/>
        </w:category>
        <w:types>
          <w:type w:val="bbPlcHdr"/>
        </w:types>
        <w:behaviors>
          <w:behavior w:val="content"/>
        </w:behaviors>
        <w:guid w:val="{8025EA6C-D5E9-4D4A-8A18-07353454A80F}"/>
      </w:docPartPr>
      <w:docPartBody>
        <w:p w:rsidR="00000000" w:rsidRDefault="00FF2E38">
          <w:pPr>
            <w:pStyle w:val="C92CC2B3DB6A40DABE432B72A288D359"/>
          </w:pPr>
          <w:r w:rsidRPr="00874AA1">
            <w:t>Requirements/Task(s):</w:t>
          </w:r>
        </w:p>
      </w:docPartBody>
    </w:docPart>
    <w:docPart>
      <w:docPartPr>
        <w:name w:val="8B64C1A4FBCD4DD2B0834C34CECD68CF"/>
        <w:category>
          <w:name w:val="General"/>
          <w:gallery w:val="placeholder"/>
        </w:category>
        <w:types>
          <w:type w:val="bbPlcHdr"/>
        </w:types>
        <w:behaviors>
          <w:behavior w:val="content"/>
        </w:behaviors>
        <w:guid w:val="{42CDA3F6-B513-4870-A661-728310A4AFC1}"/>
      </w:docPartPr>
      <w:docPartBody>
        <w:p w:rsidR="00000000" w:rsidRDefault="00FF2E38">
          <w:pPr>
            <w:pStyle w:val="8B64C1A4FBCD4DD2B0834C34CECD68CF"/>
          </w:pPr>
          <w:r w:rsidRPr="00874AA1">
            <w:t>Task 1</w:t>
          </w:r>
          <w:r w:rsidRPr="00874AA1">
            <w:tab/>
            <w:t>Outline the project requirements. What task(s) should the students complete?</w:t>
          </w:r>
        </w:p>
      </w:docPartBody>
    </w:docPart>
    <w:docPart>
      <w:docPartPr>
        <w:name w:val="AD3A7C7714384AFA8EF5D30B98CDAA07"/>
        <w:category>
          <w:name w:val="General"/>
          <w:gallery w:val="placeholder"/>
        </w:category>
        <w:types>
          <w:type w:val="bbPlcHdr"/>
        </w:types>
        <w:behaviors>
          <w:behavior w:val="content"/>
        </w:behaviors>
        <w:guid w:val="{5D82B374-17EA-4343-B9D8-E0E1D8259EAA}"/>
      </w:docPartPr>
      <w:docPartBody>
        <w:p w:rsidR="00000000" w:rsidRDefault="00FF2E38">
          <w:pPr>
            <w:pStyle w:val="AD3A7C7714384AFA8EF5D30B98CDAA07"/>
          </w:pPr>
          <w:r w:rsidRPr="00874AA1">
            <w:t>Task 2</w:t>
          </w:r>
        </w:p>
      </w:docPartBody>
    </w:docPart>
    <w:docPart>
      <w:docPartPr>
        <w:name w:val="0194D996D10C46AB93F9FAB12B37348B"/>
        <w:category>
          <w:name w:val="General"/>
          <w:gallery w:val="placeholder"/>
        </w:category>
        <w:types>
          <w:type w:val="bbPlcHdr"/>
        </w:types>
        <w:behaviors>
          <w:behavior w:val="content"/>
        </w:behaviors>
        <w:guid w:val="{AA36A751-C500-4638-BC8A-6CC85E20ED11}"/>
      </w:docPartPr>
      <w:docPartBody>
        <w:p w:rsidR="00000000" w:rsidRDefault="00FF2E38">
          <w:pPr>
            <w:pStyle w:val="0194D996D10C46AB93F9FAB12B37348B"/>
          </w:pPr>
          <w:r w:rsidRPr="00874AA1">
            <w:t>Ta</w:t>
          </w:r>
          <w:r w:rsidRPr="00874AA1">
            <w:t xml:space="preserve">sk </w:t>
          </w:r>
          <w:r>
            <w:t>3</w:t>
          </w:r>
        </w:p>
      </w:docPartBody>
    </w:docPart>
    <w:docPart>
      <w:docPartPr>
        <w:name w:val="D091959B98EF44D981D9899B62FA943F"/>
        <w:category>
          <w:name w:val="General"/>
          <w:gallery w:val="placeholder"/>
        </w:category>
        <w:types>
          <w:type w:val="bbPlcHdr"/>
        </w:types>
        <w:behaviors>
          <w:behavior w:val="content"/>
        </w:behaviors>
        <w:guid w:val="{08FA2C5E-2EE5-425E-BB44-8F0CC88078B7}"/>
      </w:docPartPr>
      <w:docPartBody>
        <w:p w:rsidR="00000000" w:rsidRDefault="00FF2E38">
          <w:pPr>
            <w:pStyle w:val="D091959B98EF44D981D9899B62FA943F"/>
          </w:pPr>
          <w:r w:rsidRPr="00874AA1">
            <w:t>Record your notes/research here:</w:t>
          </w:r>
        </w:p>
      </w:docPartBody>
    </w:docPart>
    <w:docPart>
      <w:docPartPr>
        <w:name w:val="DD6952525ED5473D80C9AE43F0BFEE75"/>
        <w:category>
          <w:name w:val="General"/>
          <w:gallery w:val="placeholder"/>
        </w:category>
        <w:types>
          <w:type w:val="bbPlcHdr"/>
        </w:types>
        <w:behaviors>
          <w:behavior w:val="content"/>
        </w:behaviors>
        <w:guid w:val="{858D0BB8-CD1E-4C1E-979E-6AE708FF1E10}"/>
      </w:docPartPr>
      <w:docPartBody>
        <w:p w:rsidR="00000000" w:rsidRDefault="00FF2E38">
          <w:pPr>
            <w:pStyle w:val="DD6952525ED5473D80C9AE43F0BFEE75"/>
          </w:pPr>
          <w:r w:rsidRPr="00874AA1">
            <w:t>This is where students can record their ideas and research as they gather the information needed to complete their project.</w:t>
          </w:r>
        </w:p>
      </w:docPartBody>
    </w:docPart>
    <w:docPart>
      <w:docPartPr>
        <w:name w:val="C8718510CB5148C5BA4A9D5164D7302C"/>
        <w:category>
          <w:name w:val="General"/>
          <w:gallery w:val="placeholder"/>
        </w:category>
        <w:types>
          <w:type w:val="bbPlcHdr"/>
        </w:types>
        <w:behaviors>
          <w:behavior w:val="content"/>
        </w:behaviors>
        <w:guid w:val="{CA107D3E-9DA0-49D4-92FD-59D2634516D8}"/>
      </w:docPartPr>
      <w:docPartBody>
        <w:p w:rsidR="00000000" w:rsidRDefault="00FF2E38">
          <w:pPr>
            <w:pStyle w:val="C8718510CB5148C5BA4A9D5164D7302C"/>
          </w:pPr>
          <w:r w:rsidRPr="00874AA1">
            <w:t>Outline the steps/plan for your project:</w:t>
          </w:r>
        </w:p>
      </w:docPartBody>
    </w:docPart>
    <w:docPart>
      <w:docPartPr>
        <w:name w:val="0CBFC06A79F14918A5F5AAC4425A33B7"/>
        <w:category>
          <w:name w:val="General"/>
          <w:gallery w:val="placeholder"/>
        </w:category>
        <w:types>
          <w:type w:val="bbPlcHdr"/>
        </w:types>
        <w:behaviors>
          <w:behavior w:val="content"/>
        </w:behaviors>
        <w:guid w:val="{D975CAE0-7B1B-4439-9926-606D87816D6F}"/>
      </w:docPartPr>
      <w:docPartBody>
        <w:p w:rsidR="00000000" w:rsidRDefault="00FF2E38">
          <w:pPr>
            <w:pStyle w:val="0CBFC06A79F14918A5F5AAC4425A33B7"/>
          </w:pPr>
          <w:r w:rsidRPr="00874AA1">
            <w:t xml:space="preserve">After students complete any research necessary, this </w:t>
          </w:r>
          <w:r w:rsidRPr="00874AA1">
            <w:t>is where they will create a plan for their project. Consider requiring teacher approval before they continue to the creation/implementation phase of the project.</w:t>
          </w:r>
        </w:p>
      </w:docPartBody>
    </w:docPart>
    <w:docPart>
      <w:docPartPr>
        <w:name w:val="98E0F7910BE44BE0A254BF908D552AD3"/>
        <w:category>
          <w:name w:val="General"/>
          <w:gallery w:val="placeholder"/>
        </w:category>
        <w:types>
          <w:type w:val="bbPlcHdr"/>
        </w:types>
        <w:behaviors>
          <w:behavior w:val="content"/>
        </w:behaviors>
        <w:guid w:val="{31E7F3BB-BAE7-41F0-B879-9B52790F8EE6}"/>
      </w:docPartPr>
      <w:docPartBody>
        <w:p w:rsidR="00000000" w:rsidRDefault="00FF2E38">
          <w:pPr>
            <w:pStyle w:val="98E0F7910BE44BE0A254BF908D552AD3"/>
          </w:pPr>
          <w:r w:rsidRPr="00874AA1">
            <w:t>Teacher initials</w:t>
          </w:r>
        </w:p>
      </w:docPartBody>
    </w:docPart>
    <w:docPart>
      <w:docPartPr>
        <w:name w:val="DAE04275BA524CCFBAF02A3226027C06"/>
        <w:category>
          <w:name w:val="General"/>
          <w:gallery w:val="placeholder"/>
        </w:category>
        <w:types>
          <w:type w:val="bbPlcHdr"/>
        </w:types>
        <w:behaviors>
          <w:behavior w:val="content"/>
        </w:behaviors>
        <w:guid w:val="{637EF621-4FD1-4090-A99A-FF9F54550220}"/>
      </w:docPartPr>
      <w:docPartBody>
        <w:p w:rsidR="00000000" w:rsidRDefault="00FF2E38">
          <w:pPr>
            <w:pStyle w:val="DAE04275BA524CCFBAF02A3226027C06"/>
          </w:pPr>
          <w:r w:rsidRPr="00874AA1">
            <w:t>____________</w:t>
          </w:r>
        </w:p>
      </w:docPartBody>
    </w:docPart>
    <w:docPart>
      <w:docPartPr>
        <w:name w:val="3CA854E2441F4AB7824251788FCA5112"/>
        <w:category>
          <w:name w:val="General"/>
          <w:gallery w:val="placeholder"/>
        </w:category>
        <w:types>
          <w:type w:val="bbPlcHdr"/>
        </w:types>
        <w:behaviors>
          <w:behavior w:val="content"/>
        </w:behaviors>
        <w:guid w:val="{AC6B6DC8-4CDE-4359-832D-E684DA24A29D}"/>
      </w:docPartPr>
      <w:docPartBody>
        <w:p w:rsidR="00000000" w:rsidRDefault="00FF2E38">
          <w:pPr>
            <w:pStyle w:val="3CA854E2441F4AB7824251788FCA5112"/>
          </w:pPr>
          <w:r w:rsidRPr="00874AA1">
            <w:t>You are ready to create your project! Please revisit the project</w:t>
          </w:r>
          <w:r w:rsidRPr="00874AA1">
            <w:t xml:space="preserve"> tasks/requirements as you work.</w:t>
          </w:r>
        </w:p>
      </w:docPartBody>
    </w:docPart>
    <w:docPart>
      <w:docPartPr>
        <w:name w:val="8EFFA7DA23884741AFDBB6EA2012DCC3"/>
        <w:category>
          <w:name w:val="General"/>
          <w:gallery w:val="placeholder"/>
        </w:category>
        <w:types>
          <w:type w:val="bbPlcHdr"/>
        </w:types>
        <w:behaviors>
          <w:behavior w:val="content"/>
        </w:behaviors>
        <w:guid w:val="{A89DB235-792E-4870-A774-DCD91D72828B}"/>
      </w:docPartPr>
      <w:docPartBody>
        <w:p w:rsidR="00000000" w:rsidRDefault="00FF2E38">
          <w:pPr>
            <w:pStyle w:val="8EFFA7DA23884741AFDBB6EA2012DCC3"/>
          </w:pPr>
          <w:r w:rsidRPr="00874AA1">
            <w:t>Summarize what you learned:</w:t>
          </w:r>
        </w:p>
      </w:docPartBody>
    </w:docPart>
    <w:docPart>
      <w:docPartPr>
        <w:name w:val="621B8C8351584030853AC0442E06B031"/>
        <w:category>
          <w:name w:val="General"/>
          <w:gallery w:val="placeholder"/>
        </w:category>
        <w:types>
          <w:type w:val="bbPlcHdr"/>
        </w:types>
        <w:behaviors>
          <w:behavior w:val="content"/>
        </w:behaviors>
        <w:guid w:val="{12AE2125-5AC3-4F42-B27E-B6E5361C6D09}"/>
      </w:docPartPr>
      <w:docPartBody>
        <w:p w:rsidR="00000000" w:rsidRDefault="00FF2E38">
          <w:pPr>
            <w:pStyle w:val="621B8C8351584030853AC0442E06B031"/>
          </w:pPr>
          <w:r w:rsidRPr="00874AA1">
            <w:t>Possible student prompts: What did you learn? What worked well? What was the most challenging aspect of this project? What will you do differently next time?</w:t>
          </w:r>
        </w:p>
      </w:docPartBody>
    </w:docPart>
    <w:docPart>
      <w:docPartPr>
        <w:name w:val="F901B272575346C79B410455D070A5F0"/>
        <w:category>
          <w:name w:val="General"/>
          <w:gallery w:val="placeholder"/>
        </w:category>
        <w:types>
          <w:type w:val="bbPlcHdr"/>
        </w:types>
        <w:behaviors>
          <w:behavior w:val="content"/>
        </w:behaviors>
        <w:guid w:val="{F5495187-E1BC-401A-9BEC-821D957FC0FE}"/>
      </w:docPartPr>
      <w:docPartBody>
        <w:p w:rsidR="00000000" w:rsidRDefault="00FF2E38">
          <w:pPr>
            <w:pStyle w:val="F901B272575346C79B410455D070A5F0"/>
          </w:pPr>
          <w:r w:rsidRPr="00874AA1">
            <w:t>Add the link to your project here:</w:t>
          </w:r>
        </w:p>
      </w:docPartBody>
    </w:docPart>
    <w:docPart>
      <w:docPartPr>
        <w:name w:val="846F50B480214A05BF02F9F0AD412B4A"/>
        <w:category>
          <w:name w:val="General"/>
          <w:gallery w:val="placeholder"/>
        </w:category>
        <w:types>
          <w:type w:val="bbPlcHdr"/>
        </w:types>
        <w:behaviors>
          <w:behavior w:val="content"/>
        </w:behaviors>
        <w:guid w:val="{4F8BE8AD-AF01-4B43-8343-9F59A8AB0AD4}"/>
      </w:docPartPr>
      <w:docPartBody>
        <w:p w:rsidR="00000000" w:rsidRDefault="00FF2E38">
          <w:pPr>
            <w:pStyle w:val="846F50B480214A05BF02F9F0AD412B4A"/>
          </w:pPr>
          <w:r w:rsidRPr="00874AA1">
            <w:t>Li</w:t>
          </w:r>
          <w:r w:rsidRPr="00874AA1">
            <w:t>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38"/>
    <w:rsid w:val="00FF2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ED5C7D03ED4BB5A12CEB8CAE3F57C5">
    <w:name w:val="2BED5C7D03ED4BB5A12CEB8CAE3F57C5"/>
  </w:style>
  <w:style w:type="paragraph" w:customStyle="1" w:styleId="B9243C98A04E41A2AE0082FFD5855696">
    <w:name w:val="B9243C98A04E41A2AE0082FFD5855696"/>
  </w:style>
  <w:style w:type="paragraph" w:customStyle="1" w:styleId="B5B6FC3C233648DD830D223B66669793">
    <w:name w:val="B5B6FC3C233648DD830D223B66669793"/>
  </w:style>
  <w:style w:type="paragraph" w:customStyle="1" w:styleId="035DBFBC1DEF4A9980F643BF43FB9F45">
    <w:name w:val="035DBFBC1DEF4A9980F643BF43FB9F45"/>
  </w:style>
  <w:style w:type="paragraph" w:customStyle="1" w:styleId="FBE83EB80710455391DF6F4D1F032AAB">
    <w:name w:val="FBE83EB80710455391DF6F4D1F032AAB"/>
  </w:style>
  <w:style w:type="paragraph" w:customStyle="1" w:styleId="8D386253910C4A8B8D50DAF7DA0A4D9F">
    <w:name w:val="8D386253910C4A8B8D50DAF7DA0A4D9F"/>
  </w:style>
  <w:style w:type="paragraph" w:customStyle="1" w:styleId="59F2369DADF64A0A8620A92B5FDDA702">
    <w:name w:val="59F2369DADF64A0A8620A92B5FDDA702"/>
  </w:style>
  <w:style w:type="paragraph" w:customStyle="1" w:styleId="BD3B9BBC03C34C668166409CC408B895">
    <w:name w:val="BD3B9BBC03C34C668166409CC408B895"/>
  </w:style>
  <w:style w:type="paragraph" w:customStyle="1" w:styleId="73FC4253D8CD4158BB94724B4AA7DE56">
    <w:name w:val="73FC4253D8CD4158BB94724B4AA7DE56"/>
  </w:style>
  <w:style w:type="paragraph" w:customStyle="1" w:styleId="E061D9E12955482193E29B6E83AE6FC7">
    <w:name w:val="E061D9E12955482193E29B6E83AE6FC7"/>
  </w:style>
  <w:style w:type="paragraph" w:customStyle="1" w:styleId="B557A3408B72455F9D6925573BBAAC28">
    <w:name w:val="B557A3408B72455F9D6925573BBAAC28"/>
  </w:style>
  <w:style w:type="paragraph" w:customStyle="1" w:styleId="5DBBDDD0313B44D99B722C7917B0A92A">
    <w:name w:val="5DBBDDD0313B44D99B722C7917B0A92A"/>
  </w:style>
  <w:style w:type="paragraph" w:customStyle="1" w:styleId="C92CC2B3DB6A40DABE432B72A288D359">
    <w:name w:val="C92CC2B3DB6A40DABE432B72A288D359"/>
  </w:style>
  <w:style w:type="paragraph" w:customStyle="1" w:styleId="8B64C1A4FBCD4DD2B0834C34CECD68CF">
    <w:name w:val="8B64C1A4FBCD4DD2B0834C34CECD68CF"/>
  </w:style>
  <w:style w:type="paragraph" w:customStyle="1" w:styleId="AD3A7C7714384AFA8EF5D30B98CDAA07">
    <w:name w:val="AD3A7C7714384AFA8EF5D30B98CDAA07"/>
  </w:style>
  <w:style w:type="paragraph" w:customStyle="1" w:styleId="0194D996D10C46AB93F9FAB12B37348B">
    <w:name w:val="0194D996D10C46AB93F9FAB12B37348B"/>
  </w:style>
  <w:style w:type="paragraph" w:customStyle="1" w:styleId="D091959B98EF44D981D9899B62FA943F">
    <w:name w:val="D091959B98EF44D981D9899B62FA943F"/>
  </w:style>
  <w:style w:type="paragraph" w:customStyle="1" w:styleId="DD6952525ED5473D80C9AE43F0BFEE75">
    <w:name w:val="DD6952525ED5473D80C9AE43F0BFEE75"/>
  </w:style>
  <w:style w:type="paragraph" w:customStyle="1" w:styleId="C8718510CB5148C5BA4A9D5164D7302C">
    <w:name w:val="C8718510CB5148C5BA4A9D5164D7302C"/>
  </w:style>
  <w:style w:type="paragraph" w:customStyle="1" w:styleId="0CBFC06A79F14918A5F5AAC4425A33B7">
    <w:name w:val="0CBFC06A79F14918A5F5AAC4425A33B7"/>
  </w:style>
  <w:style w:type="paragraph" w:customStyle="1" w:styleId="98E0F7910BE44BE0A254BF908D552AD3">
    <w:name w:val="98E0F7910BE44BE0A254BF908D552AD3"/>
  </w:style>
  <w:style w:type="paragraph" w:customStyle="1" w:styleId="DAE04275BA524CCFBAF02A3226027C06">
    <w:name w:val="DAE04275BA524CCFBAF02A3226027C06"/>
  </w:style>
  <w:style w:type="paragraph" w:customStyle="1" w:styleId="3CA854E2441F4AB7824251788FCA5112">
    <w:name w:val="3CA854E2441F4AB7824251788FCA5112"/>
  </w:style>
  <w:style w:type="paragraph" w:customStyle="1" w:styleId="8EFFA7DA23884741AFDBB6EA2012DCC3">
    <w:name w:val="8EFFA7DA23884741AFDBB6EA2012DCC3"/>
  </w:style>
  <w:style w:type="paragraph" w:customStyle="1" w:styleId="621B8C8351584030853AC0442E06B031">
    <w:name w:val="621B8C8351584030853AC0442E06B031"/>
  </w:style>
  <w:style w:type="paragraph" w:customStyle="1" w:styleId="F901B272575346C79B410455D070A5F0">
    <w:name w:val="F901B272575346C79B410455D070A5F0"/>
  </w:style>
  <w:style w:type="paragraph" w:customStyle="1" w:styleId="846F50B480214A05BF02F9F0AD412B4A">
    <w:name w:val="846F50B480214A05BF02F9F0AD412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23</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2023-09-14T10:03:00Z</dcterms:created>
  <dcterms:modified xsi:type="dcterms:W3CDTF">2023-09-14T10:26:00Z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